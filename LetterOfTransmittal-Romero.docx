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920"/>
      </w:tblGrid>
      <w:tr w:rsidR="00B469A5" w14:paraId="0D88DA04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2BEBBB9A" w14:textId="344A0D57" w:rsidR="00B469A5" w:rsidRDefault="000C7E18">
            <w:pPr>
              <w:pStyle w:val="CompanyName"/>
            </w:pPr>
            <w:r>
              <w:t>CDIDI</w:t>
            </w:r>
          </w:p>
        </w:tc>
      </w:tr>
      <w:tr w:rsidR="00B469A5" w14:paraId="3813FDBD" w14:textId="77777777">
        <w:trPr>
          <w:trHeight w:hRule="exact" w:val="87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5620817A" w14:textId="77777777" w:rsidR="00B469A5" w:rsidRDefault="00B469A5">
            <w:pPr>
              <w:pStyle w:val="Header"/>
            </w:pPr>
          </w:p>
        </w:tc>
      </w:tr>
    </w:tbl>
    <w:p w14:paraId="71F9FC05" w14:textId="38008E5B" w:rsidR="00B469A5" w:rsidRDefault="000C7E18" w:rsidP="00DF6B32">
      <w:pPr>
        <w:pStyle w:val="Date"/>
        <w:spacing w:before="360"/>
      </w:pPr>
      <w:r>
        <w:t>03/18/2021</w:t>
      </w:r>
    </w:p>
    <w:p w14:paraId="0CC7F80C" w14:textId="3C7D1043" w:rsidR="000C7E18" w:rsidRDefault="000C7E18" w:rsidP="000C7E18">
      <w:pPr>
        <w:pStyle w:val="ContactInfo"/>
      </w:pPr>
      <w:r>
        <w:t>Seamus Company</w:t>
      </w:r>
    </w:p>
    <w:p w14:paraId="0A0A4BB4" w14:textId="3EBA5126" w:rsidR="00B469A5" w:rsidRDefault="000C7E18" w:rsidP="000C7E18">
      <w:pPr>
        <w:pStyle w:val="ContactInfo"/>
      </w:pPr>
      <w:r w:rsidRPr="000C7E18">
        <w:t>1501 Seamus Dr.</w:t>
      </w:r>
    </w:p>
    <w:p w14:paraId="73C9D305" w14:textId="726E5D97" w:rsidR="000C7E18" w:rsidRDefault="000C7E18" w:rsidP="000C7E18">
      <w:pPr>
        <w:pStyle w:val="ContactInfo"/>
      </w:pPr>
      <w:r>
        <w:t>St George, UT 85962</w:t>
      </w:r>
    </w:p>
    <w:p w14:paraId="7430A174" w14:textId="77777777" w:rsidR="000C7E18" w:rsidRPr="000C7E18" w:rsidRDefault="000C7E18" w:rsidP="000C7E18">
      <w:pPr>
        <w:rPr>
          <w:b/>
          <w:bCs/>
        </w:rPr>
      </w:pPr>
      <w:r w:rsidRPr="000C7E18">
        <w:rPr>
          <w:b/>
          <w:bCs/>
        </w:rPr>
        <w:t>Subject: Technology Solution RFP Request</w:t>
      </w:r>
    </w:p>
    <w:p w14:paraId="4806E1E7" w14:textId="7827D150" w:rsidR="00B469A5" w:rsidRDefault="00694CB6" w:rsidP="00AE45D7">
      <w:pPr>
        <w:pStyle w:val="Salutation"/>
        <w:spacing w:before="600"/>
      </w:pPr>
      <w:r>
        <w:t xml:space="preserve">Dear </w:t>
      </w:r>
      <w:r w:rsidR="00DD359D">
        <w:t>Mr. Doe</w:t>
      </w:r>
      <w:r>
        <w:t>:</w:t>
      </w:r>
    </w:p>
    <w:p w14:paraId="3FE99BF8" w14:textId="7B2E9678" w:rsidR="00B469A5" w:rsidRDefault="00DD359D" w:rsidP="00DD359D">
      <w:r>
        <w:t xml:space="preserve">Enclosed you will find a copy of our custom software proposal which we </w:t>
      </w:r>
      <w:r w:rsidR="00AE45D7">
        <w:t xml:space="preserve">have </w:t>
      </w:r>
      <w:r>
        <w:t>created in response to your recent request for a new technology</w:t>
      </w:r>
      <w:r w:rsidR="00E33C8C">
        <w:t>-supported solution</w:t>
      </w:r>
      <w:r>
        <w:t xml:space="preserve"> to improve your organizations business operations.</w:t>
      </w:r>
    </w:p>
    <w:p w14:paraId="0E7F738C" w14:textId="11651BB8" w:rsidR="00DD359D" w:rsidRDefault="00E33C8C" w:rsidP="00DD359D">
      <w:r>
        <w:t>We at C</w:t>
      </w:r>
      <w:r w:rsidR="00AE45D7">
        <w:t>D</w:t>
      </w:r>
      <w:r>
        <w:t xml:space="preserve">IDI believe </w:t>
      </w:r>
      <w:r w:rsidR="0086392E">
        <w:t>our</w:t>
      </w:r>
      <w:r>
        <w:t xml:space="preserve"> </w:t>
      </w:r>
      <w:r w:rsidR="003D3C68">
        <w:t xml:space="preserve">included </w:t>
      </w:r>
      <w:r>
        <w:t xml:space="preserve">proposal </w:t>
      </w:r>
      <w:r w:rsidR="0086392E">
        <w:t xml:space="preserve">for a custom project and contract management solution, </w:t>
      </w:r>
      <w:r>
        <w:t>which identifies a weakness in your organizations ability to effectively manage projects and contracts</w:t>
      </w:r>
      <w:r w:rsidR="0086392E">
        <w:t>,</w:t>
      </w:r>
      <w:r>
        <w:t xml:space="preserve"> would not just meet the identified needs of your request for proposal, but would fundamentally empower your organization to be more competitive in your marketplace going into the future.</w:t>
      </w:r>
    </w:p>
    <w:p w14:paraId="3FEA93F6" w14:textId="01036AC8" w:rsidR="00E33C8C" w:rsidRDefault="00E33C8C" w:rsidP="00DD359D">
      <w:r>
        <w:t>Our expertise at designing and implementing</w:t>
      </w:r>
      <w:r w:rsidR="00AE45D7">
        <w:t xml:space="preserve"> successful</w:t>
      </w:r>
      <w:r>
        <w:t xml:space="preserve"> custom software solutions for </w:t>
      </w:r>
      <w:r w:rsidR="00AE45D7">
        <w:t xml:space="preserve">so </w:t>
      </w:r>
      <w:r>
        <w:t>many</w:t>
      </w:r>
      <w:r w:rsidR="00AE45D7">
        <w:t xml:space="preserve"> organizations,</w:t>
      </w:r>
      <w:r>
        <w:t xml:space="preserve"> </w:t>
      </w:r>
      <w:r w:rsidR="00AE45D7">
        <w:t>leads us to believe that not only our software solution, but our organization as a whole, would be a perfect match for your needs</w:t>
      </w:r>
      <w:r w:rsidR="0086392E">
        <w:t xml:space="preserve"> in this area</w:t>
      </w:r>
      <w:r w:rsidR="00AE45D7">
        <w:t>. Please feel free to contact me with any questions.</w:t>
      </w:r>
    </w:p>
    <w:p w14:paraId="778C3264" w14:textId="77777777" w:rsidR="00AE45D7" w:rsidRDefault="00694CB6" w:rsidP="00AE45D7">
      <w:pPr>
        <w:pStyle w:val="Closing"/>
        <w:spacing w:before="480"/>
      </w:pPr>
      <w:r>
        <w:t>Sincerely,</w:t>
      </w:r>
    </w:p>
    <w:p w14:paraId="46719D33" w14:textId="0FA880DA" w:rsidR="00462D28" w:rsidRPr="00462D28" w:rsidRDefault="000C7E18" w:rsidP="00462D28">
      <w:pPr>
        <w:pStyle w:val="Closing"/>
        <w:spacing w:before="480"/>
      </w:pPr>
      <w:r>
        <w:t>Paul Romero</w:t>
      </w:r>
    </w:p>
    <w:sectPr w:rsidR="00462D28" w:rsidRPr="00462D2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C1B7C" w14:textId="77777777" w:rsidR="00EC090D" w:rsidRDefault="00EC090D">
      <w:pPr>
        <w:spacing w:after="0" w:line="240" w:lineRule="auto"/>
      </w:pPr>
      <w:r>
        <w:separator/>
      </w:r>
    </w:p>
  </w:endnote>
  <w:endnote w:type="continuationSeparator" w:id="0">
    <w:p w14:paraId="05EF2EDF" w14:textId="77777777" w:rsidR="00EC090D" w:rsidRDefault="00EC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79558" w14:textId="77777777" w:rsidR="00B469A5" w:rsidRDefault="00694C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23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31EE957" wp14:editId="33EA88F8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EFD8A6F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PZgln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87E33" w14:textId="2E69ECAE" w:rsidR="00B469A5" w:rsidRDefault="000C7E18">
    <w:pPr>
      <w:pStyle w:val="Footer"/>
      <w:rPr>
        <w:rStyle w:val="Emphasis"/>
      </w:rPr>
    </w:pPr>
    <w:r w:rsidRPr="000C7E18">
      <w:rPr>
        <w:rStyle w:val="Emphasis"/>
      </w:rPr>
      <w:t>1515 MYSTREET, ALPHI, MT</w:t>
    </w:r>
    <w:r w:rsidR="00694CB6">
      <w:rPr>
        <w:rStyle w:val="Emphasis"/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67273E" wp14:editId="0559755B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03383B" id="Straight Connector 6" o:spid="_x0000_s1026" alt="Title: Line design element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sZfhb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>
      <w:rPr>
        <w:rStyle w:val="Emphasis"/>
      </w:rPr>
      <w:t xml:space="preserve"> 95876</w:t>
    </w:r>
  </w:p>
  <w:p w14:paraId="28FE1F47" w14:textId="427886BC" w:rsidR="00B469A5" w:rsidRDefault="00694CB6">
    <w:pPr>
      <w:pStyle w:val="Footer"/>
      <w:rPr>
        <w:iCs/>
        <w:color w:val="000000" w:themeColor="text1"/>
      </w:rPr>
    </w:pPr>
    <w:r>
      <w:t>T</w:t>
    </w:r>
    <w:r>
      <w:rPr>
        <w:rStyle w:val="Emphasis"/>
      </w:rPr>
      <w:t xml:space="preserve"> </w:t>
    </w:r>
    <w:sdt>
      <w:sdtPr>
        <w:rPr>
          <w:rStyle w:val="Emphasis"/>
        </w:rPr>
        <w:id w:val="-526173837"/>
        <w:temporary/>
        <w:showingPlcHdr/>
        <w15:appearance w15:val="hidden"/>
      </w:sdtPr>
      <w:sdtEndPr>
        <w:rPr>
          <w:rStyle w:val="Emphasis"/>
        </w:rPr>
      </w:sdtEndPr>
      <w:sdtContent>
        <w:r>
          <w:rPr>
            <w:rStyle w:val="Emphasis"/>
          </w:rPr>
          <w:t>(123) 456-7890</w:t>
        </w:r>
      </w:sdtContent>
    </w:sdt>
    <w:r>
      <w:rPr>
        <w:rStyle w:val="Emphasis"/>
      </w:rPr>
      <w:t xml:space="preserve"> </w:t>
    </w:r>
    <w:r>
      <w:t>U</w:t>
    </w:r>
    <w:r>
      <w:rPr>
        <w:rStyle w:val="Emphasis"/>
      </w:rPr>
      <w:t xml:space="preserve"> </w:t>
    </w:r>
    <w:r w:rsidR="000C7E18">
      <w:rPr>
        <w:rStyle w:val="Emphasis"/>
      </w:rPr>
      <w:t>www.cdidi.com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585CE" w14:textId="77777777" w:rsidR="00EC090D" w:rsidRDefault="00EC090D">
      <w:pPr>
        <w:spacing w:after="0" w:line="240" w:lineRule="auto"/>
      </w:pPr>
      <w:r>
        <w:separator/>
      </w:r>
    </w:p>
  </w:footnote>
  <w:footnote w:type="continuationSeparator" w:id="0">
    <w:p w14:paraId="799FC036" w14:textId="77777777" w:rsidR="00EC090D" w:rsidRDefault="00EC0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B469A5" w14:paraId="16298C8F" w14:textId="77777777">
      <w:trPr>
        <w:trHeight w:val="576"/>
      </w:trPr>
      <w:tc>
        <w:tcPr>
          <w:tcW w:w="7920" w:type="dxa"/>
        </w:tcPr>
        <w:p w14:paraId="0A130167" w14:textId="77777777" w:rsidR="00B469A5" w:rsidRDefault="00B469A5">
          <w:pPr>
            <w:pStyle w:val="Header"/>
          </w:pPr>
        </w:p>
      </w:tc>
    </w:tr>
  </w:tbl>
  <w:p w14:paraId="53021002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78ED12" wp14:editId="1F2B81CA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53E153" id="Straight Connector 1" o:spid="_x0000_s1026" alt="Title: Line design element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BB333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956E2E" wp14:editId="4AB0BD9E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8" name="Straight Connector 8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C0730A" id="Straight Connector 8" o:spid="_x0000_s1026" alt="Title: Line design element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18"/>
    <w:rsid w:val="000C7E18"/>
    <w:rsid w:val="00387239"/>
    <w:rsid w:val="003D3C68"/>
    <w:rsid w:val="00462D28"/>
    <w:rsid w:val="00694CB6"/>
    <w:rsid w:val="0086392E"/>
    <w:rsid w:val="00AE45D7"/>
    <w:rsid w:val="00B469A5"/>
    <w:rsid w:val="00C10C8F"/>
    <w:rsid w:val="00DD1D1E"/>
    <w:rsid w:val="00DD359D"/>
    <w:rsid w:val="00DF6B32"/>
    <w:rsid w:val="00E33C8C"/>
    <w:rsid w:val="00EC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7FC33"/>
  <w15:chartTrackingRefBased/>
  <w15:docId w15:val="{E224DF39-DEB1-4F2D-9A3D-A7471DC4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ther4200\AppData\Roaming\Microsoft\Templates\Business%20letter%20(simple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(simple design)</Template>
  <TotalTime>49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Panther4200</dc:creator>
  <cp:keywords/>
  <dc:description/>
  <cp:lastModifiedBy>Paul Romero</cp:lastModifiedBy>
  <cp:revision>6</cp:revision>
  <dcterms:created xsi:type="dcterms:W3CDTF">2021-03-16T16:44:00Z</dcterms:created>
  <dcterms:modified xsi:type="dcterms:W3CDTF">2021-03-17T02:19:00Z</dcterms:modified>
</cp:coreProperties>
</file>